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B74" w:rsidRPr="00F72FAC" w:rsidRDefault="00E47B74" w:rsidP="00F72FAC">
      <w:pPr>
        <w:pStyle w:val="Title"/>
      </w:pPr>
      <w:r>
        <w:t>Your title</w:t>
      </w:r>
    </w:p>
    <w:p w:rsidR="00E47B74" w:rsidRPr="00093D7D" w:rsidRDefault="00E47B74" w:rsidP="00093D7D">
      <w:pPr>
        <w:pStyle w:val="Name"/>
      </w:pPr>
      <w:r>
        <w:t>Your name</w:t>
      </w:r>
    </w:p>
    <w:p w:rsidR="00E47B74" w:rsidRPr="006C7D0C" w:rsidRDefault="00E47B74" w:rsidP="006C7D0C"/>
    <w:p w:rsidR="00E47B74" w:rsidRDefault="00E47B74"/>
    <w:p w:rsidR="00E47B74" w:rsidRDefault="00E47B74"/>
    <w:p w:rsidR="00E47B74" w:rsidRDefault="00E47B74" w:rsidP="00F72FAC">
      <w:pPr>
        <w:pStyle w:val="firstPage"/>
      </w:pPr>
      <w:r w:rsidRPr="006C7D0C">
        <w:t>Submitted for the Degree of Master of Science in</w:t>
      </w:r>
    </w:p>
    <w:p w:rsidR="00E47B74" w:rsidRPr="006C7D0C" w:rsidRDefault="00E47B74" w:rsidP="006C7D0C">
      <w:pPr>
        <w:ind w:firstLine="0"/>
        <w:jc w:val="center"/>
        <w:rPr>
          <w:lang w:val="en-US"/>
        </w:rPr>
      </w:pPr>
    </w:p>
    <w:p w:rsidR="00E47B74" w:rsidRPr="006C7D0C" w:rsidRDefault="00E47B74" w:rsidP="00F72FAC">
      <w:pPr>
        <w:pStyle w:val="Name"/>
      </w:pPr>
      <w:r w:rsidRPr="006C7D0C">
        <w:t xml:space="preserve">Your MSc </w:t>
      </w:r>
      <w:r w:rsidRPr="00F72FAC">
        <w:t>Programme</w:t>
      </w:r>
    </w:p>
    <w:p w:rsidR="00E47B74" w:rsidRDefault="00E47B74" w:rsidP="00F72FAC">
      <w:pPr>
        <w:spacing w:line="240" w:lineRule="auto"/>
        <w:ind w:firstLine="0"/>
        <w:jc w:val="center"/>
      </w:pPr>
    </w:p>
    <w:p w:rsidR="00E47B74" w:rsidRDefault="00E47B74" w:rsidP="00F72FAC">
      <w:pPr>
        <w:spacing w:line="240" w:lineRule="auto"/>
        <w:ind w:firstLine="0"/>
        <w:jc w:val="center"/>
      </w:pPr>
    </w:p>
    <w:p w:rsidR="00E47B74" w:rsidRDefault="00E47B74" w:rsidP="00093D7D">
      <w:pPr>
        <w:spacing w:line="240" w:lineRule="auto"/>
        <w:ind w:firstLine="0"/>
      </w:pPr>
    </w:p>
    <w:p w:rsidR="00E47B74" w:rsidRDefault="00E47B74" w:rsidP="00F72FAC">
      <w:pPr>
        <w:spacing w:line="240" w:lineRule="auto"/>
        <w:ind w:firstLine="0"/>
        <w:jc w:val="center"/>
      </w:pPr>
    </w:p>
    <w:p w:rsidR="00E47B74" w:rsidRDefault="00E47B74" w:rsidP="00F72FAC">
      <w:pPr>
        <w:spacing w:line="240" w:lineRule="auto"/>
        <w:ind w:firstLine="0"/>
        <w:jc w:val="center"/>
      </w:pPr>
    </w:p>
    <w:p w:rsidR="00E47B74" w:rsidRDefault="00E47B74" w:rsidP="00F72FAC">
      <w:pPr>
        <w:spacing w:line="240" w:lineRule="auto"/>
        <w:ind w:firstLine="0"/>
        <w:jc w:val="center"/>
      </w:pPr>
    </w:p>
    <w:p w:rsidR="00E47B74" w:rsidRDefault="00E47B74" w:rsidP="00F72FAC">
      <w:pPr>
        <w:spacing w:line="240" w:lineRule="auto"/>
        <w:ind w:firstLine="0"/>
        <w:jc w:val="center"/>
      </w:pPr>
      <w:r w:rsidRPr="0016462C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Macintosh HD:Users:jose:WORKSPACE:RHUL:COMMUNICATION:CORPORATE MATERIAL:smallprintlogos:JPEG_print_logo_small.jpg" style="width:113.4pt;height:56.4pt;visibility:visible">
            <v:imagedata r:id="rId7" o:title=""/>
          </v:shape>
        </w:pict>
      </w:r>
    </w:p>
    <w:p w:rsidR="00E47B74" w:rsidRDefault="00E47B74" w:rsidP="00F72FAC">
      <w:pPr>
        <w:ind w:firstLine="0"/>
      </w:pPr>
    </w:p>
    <w:p w:rsidR="00E47B74" w:rsidRPr="006C7D0C" w:rsidRDefault="00E47B74" w:rsidP="00F72FAC">
      <w:pPr>
        <w:pStyle w:val="firstPage"/>
      </w:pPr>
      <w:r w:rsidRPr="006C7D0C">
        <w:t>Department of Computer Science</w:t>
      </w:r>
    </w:p>
    <w:p w:rsidR="00E47B74" w:rsidRPr="006C7D0C" w:rsidRDefault="00E47B74" w:rsidP="00F72FAC">
      <w:pPr>
        <w:pStyle w:val="firstPage"/>
      </w:pPr>
      <w:r w:rsidRPr="006C7D0C">
        <w:t>Royal Holloway University of London</w:t>
      </w:r>
    </w:p>
    <w:p w:rsidR="00E47B74" w:rsidRDefault="00E47B74" w:rsidP="00F72FAC">
      <w:pPr>
        <w:pStyle w:val="firstPage"/>
      </w:pPr>
      <w:r w:rsidRPr="006C7D0C">
        <w:t>Egham, Surrey TW20 0EX, UK</w:t>
      </w:r>
    </w:p>
    <w:p w:rsidR="00E47B74" w:rsidRDefault="00E47B74" w:rsidP="00F72FAC">
      <w:pPr>
        <w:pStyle w:val="firstPage"/>
      </w:pPr>
    </w:p>
    <w:p w:rsidR="00E47B74" w:rsidRDefault="00E47B74" w:rsidP="00F72FAC">
      <w:pPr>
        <w:pStyle w:val="firstPage"/>
      </w:pPr>
      <w:r>
        <w:t>June 16, 2014</w:t>
      </w:r>
    </w:p>
    <w:p w:rsidR="00E47B74" w:rsidRDefault="00E47B74"/>
    <w:p w:rsidR="00E47B74" w:rsidRDefault="00E47B74">
      <w:pPr>
        <w:spacing w:line="240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47B74" w:rsidRDefault="00E47B74" w:rsidP="00093D7D">
      <w:pPr>
        <w:pageBreakBefore/>
        <w:spacing w:after="240"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Declaration</w:t>
      </w:r>
    </w:p>
    <w:p w:rsidR="00E47B74" w:rsidRPr="006B38DF" w:rsidRDefault="00E47B74" w:rsidP="006B38DF">
      <w:pPr>
        <w:rPr>
          <w:lang w:val="en-US"/>
        </w:rPr>
      </w:pPr>
      <w:r w:rsidRPr="006B38DF">
        <w:rPr>
          <w:lang w:val="en-US"/>
        </w:rPr>
        <w:t xml:space="preserve">This report has been prepared on the basis of my own work. </w:t>
      </w:r>
      <w:r>
        <w:rPr>
          <w:lang w:val="en-US"/>
        </w:rPr>
        <w:t xml:space="preserve"> </w:t>
      </w:r>
      <w:r w:rsidRPr="006B38DF">
        <w:rPr>
          <w:lang w:val="en-US"/>
        </w:rPr>
        <w:t xml:space="preserve">Where other published and unpublished source materials have been used, these have been acknowledged. </w:t>
      </w:r>
    </w:p>
    <w:p w:rsidR="00E47B74" w:rsidRDefault="00E47B74" w:rsidP="006B38DF">
      <w:pPr>
        <w:rPr>
          <w:lang w:val="en-US"/>
        </w:rPr>
      </w:pPr>
    </w:p>
    <w:p w:rsidR="00E47B74" w:rsidRPr="006B38DF" w:rsidRDefault="00E47B74" w:rsidP="006B38DF">
      <w:pPr>
        <w:rPr>
          <w:lang w:val="en-US"/>
        </w:rPr>
      </w:pPr>
      <w:r w:rsidRPr="006B38DF">
        <w:rPr>
          <w:b/>
          <w:lang w:val="en-US"/>
        </w:rPr>
        <w:t>Word Count</w:t>
      </w:r>
      <w:r w:rsidRPr="006B38DF">
        <w:rPr>
          <w:lang w:val="en-US"/>
        </w:rPr>
        <w:t xml:space="preserve">: </w:t>
      </w:r>
    </w:p>
    <w:p w:rsidR="00E47B74" w:rsidRDefault="00E47B74" w:rsidP="006B38DF">
      <w:pPr>
        <w:rPr>
          <w:lang w:val="en-US"/>
        </w:rPr>
      </w:pPr>
    </w:p>
    <w:p w:rsidR="00E47B74" w:rsidRPr="006B38DF" w:rsidRDefault="00E47B74" w:rsidP="006B38DF">
      <w:pPr>
        <w:rPr>
          <w:lang w:val="en-US"/>
        </w:rPr>
      </w:pPr>
      <w:r w:rsidRPr="006B38DF">
        <w:rPr>
          <w:b/>
          <w:lang w:val="en-US"/>
        </w:rPr>
        <w:t>Student Name</w:t>
      </w:r>
      <w:r w:rsidRPr="006B38DF">
        <w:rPr>
          <w:lang w:val="en-US"/>
        </w:rPr>
        <w:t xml:space="preserve">: </w:t>
      </w:r>
    </w:p>
    <w:p w:rsidR="00E47B74" w:rsidRDefault="00E47B74" w:rsidP="006B38DF">
      <w:pPr>
        <w:rPr>
          <w:lang w:val="en-US"/>
        </w:rPr>
      </w:pPr>
    </w:p>
    <w:p w:rsidR="00E47B74" w:rsidRPr="006B38DF" w:rsidRDefault="00E47B74" w:rsidP="006B38DF">
      <w:pPr>
        <w:rPr>
          <w:lang w:val="en-US"/>
        </w:rPr>
      </w:pPr>
      <w:r w:rsidRPr="006B38DF">
        <w:rPr>
          <w:b/>
          <w:lang w:val="en-US"/>
        </w:rPr>
        <w:t>Date of Submission</w:t>
      </w:r>
      <w:r w:rsidRPr="006B38DF">
        <w:rPr>
          <w:lang w:val="en-US"/>
        </w:rPr>
        <w:t xml:space="preserve">: </w:t>
      </w:r>
    </w:p>
    <w:p w:rsidR="00E47B74" w:rsidRDefault="00E47B74" w:rsidP="006B38DF">
      <w:pPr>
        <w:rPr>
          <w:lang w:val="en-US"/>
        </w:rPr>
      </w:pPr>
    </w:p>
    <w:p w:rsidR="00E47B74" w:rsidRDefault="00E47B74" w:rsidP="006B38DF">
      <w:pPr>
        <w:rPr>
          <w:lang w:val="en-US"/>
        </w:rPr>
      </w:pPr>
    </w:p>
    <w:p w:rsidR="00E47B74" w:rsidRDefault="00E47B74" w:rsidP="006B38DF">
      <w:pPr>
        <w:rPr>
          <w:lang w:val="en-US"/>
        </w:rPr>
      </w:pPr>
      <w:r w:rsidRPr="006B38DF">
        <w:rPr>
          <w:b/>
          <w:lang w:val="en-US"/>
        </w:rPr>
        <w:t>Signature</w:t>
      </w:r>
      <w:r w:rsidRPr="006B38DF">
        <w:rPr>
          <w:lang w:val="en-US"/>
        </w:rPr>
        <w:t>:</w:t>
      </w:r>
    </w:p>
    <w:p w:rsidR="00E47B74" w:rsidRDefault="00E47B74" w:rsidP="006B38DF">
      <w:pPr>
        <w:rPr>
          <w:lang w:val="en-US"/>
        </w:rPr>
      </w:pPr>
    </w:p>
    <w:p w:rsidR="00E47B74" w:rsidRDefault="00E47B74" w:rsidP="006B38DF"/>
    <w:p w:rsidR="00E47B74" w:rsidRDefault="00E47B74" w:rsidP="00093D7D">
      <w:pPr>
        <w:pageBreakBefore/>
        <w:spacing w:after="240" w:line="240" w:lineRule="auto"/>
        <w:ind w:firstLine="0"/>
        <w:jc w:val="center"/>
        <w:rPr>
          <w:b/>
          <w:sz w:val="32"/>
          <w:szCs w:val="32"/>
        </w:rPr>
      </w:pPr>
      <w:r w:rsidRPr="00093D7D">
        <w:rPr>
          <w:b/>
          <w:sz w:val="32"/>
          <w:szCs w:val="32"/>
        </w:rPr>
        <w:t>Abstract</w:t>
      </w:r>
    </w:p>
    <w:p w:rsidR="00E47B74" w:rsidRDefault="00E47B74" w:rsidP="00093D7D">
      <w:r>
        <w:t>Your abstract goes here.</w:t>
      </w:r>
    </w:p>
    <w:p w:rsidR="00E47B74" w:rsidRDefault="00E47B74" w:rsidP="00093D7D"/>
    <w:p w:rsidR="00E47B74" w:rsidRPr="00093D7D" w:rsidRDefault="00E47B74" w:rsidP="00093D7D">
      <w:pPr>
        <w:pageBreakBefore/>
        <w:spacing w:line="240" w:lineRule="auto"/>
        <w:rPr>
          <w:b/>
          <w:sz w:val="32"/>
          <w:szCs w:val="32"/>
        </w:rPr>
      </w:pPr>
      <w:r w:rsidRPr="00093D7D">
        <w:rPr>
          <w:b/>
          <w:sz w:val="32"/>
          <w:szCs w:val="32"/>
        </w:rPr>
        <w:t>Contents</w:t>
      </w:r>
    </w:p>
    <w:p w:rsidR="00E47B74" w:rsidRDefault="00E47B74" w:rsidP="00093D7D">
      <w:pPr>
        <w:pStyle w:val="TOC1"/>
        <w:rPr>
          <w:noProof/>
          <w:sz w:val="24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</w:t>
      </w:r>
      <w:r>
        <w:rPr>
          <w:noProof/>
          <w:sz w:val="24"/>
          <w:lang w:eastAsia="ja-JP"/>
        </w:rPr>
        <w:tab/>
      </w:r>
      <w:r>
        <w:rPr>
          <w:noProof/>
        </w:rPr>
        <w:t>Section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_Toc264532856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47B74" w:rsidRDefault="00E47B74">
      <w:pPr>
        <w:pStyle w:val="TOC2"/>
        <w:tabs>
          <w:tab w:val="left" w:pos="1223"/>
          <w:tab w:val="right" w:leader="dot" w:pos="7354"/>
        </w:tabs>
        <w:rPr>
          <w:noProof/>
          <w:sz w:val="24"/>
          <w:lang w:eastAsia="ja-JP"/>
        </w:rPr>
      </w:pPr>
      <w:r>
        <w:rPr>
          <w:noProof/>
        </w:rPr>
        <w:t>1.1</w:t>
      </w:r>
      <w:r>
        <w:rPr>
          <w:noProof/>
          <w:sz w:val="24"/>
          <w:lang w:eastAsia="ja-JP"/>
        </w:rPr>
        <w:tab/>
      </w:r>
      <w:r>
        <w:rPr>
          <w:noProof/>
        </w:rPr>
        <w:t>Subsection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_Toc264532857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47B74" w:rsidRDefault="00E47B74">
      <w:pPr>
        <w:pStyle w:val="TOC3"/>
        <w:tabs>
          <w:tab w:val="left" w:pos="1374"/>
          <w:tab w:val="right" w:leader="dot" w:pos="7354"/>
        </w:tabs>
        <w:rPr>
          <w:noProof/>
          <w:sz w:val="24"/>
          <w:lang w:eastAsia="ja-JP"/>
        </w:rPr>
      </w:pPr>
      <w:r>
        <w:rPr>
          <w:noProof/>
        </w:rPr>
        <w:t>1.1.1</w:t>
      </w:r>
      <w:r>
        <w:rPr>
          <w:noProof/>
          <w:sz w:val="24"/>
          <w:lang w:eastAsia="ja-JP"/>
        </w:rPr>
        <w:tab/>
      </w:r>
      <w:r>
        <w:rPr>
          <w:noProof/>
        </w:rPr>
        <w:t>Sub-subsection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_Toc264532858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47B74" w:rsidRDefault="00E47B74">
      <w:pPr>
        <w:pStyle w:val="TOC3"/>
        <w:tabs>
          <w:tab w:val="left" w:pos="1374"/>
          <w:tab w:val="right" w:leader="dot" w:pos="7354"/>
        </w:tabs>
        <w:rPr>
          <w:noProof/>
          <w:sz w:val="24"/>
          <w:lang w:eastAsia="ja-JP"/>
        </w:rPr>
      </w:pPr>
      <w:r>
        <w:rPr>
          <w:noProof/>
        </w:rPr>
        <w:t>1.1.2</w:t>
      </w:r>
      <w:r>
        <w:rPr>
          <w:noProof/>
          <w:sz w:val="24"/>
          <w:lang w:eastAsia="ja-JP"/>
        </w:rPr>
        <w:tab/>
      </w:r>
      <w:r>
        <w:rPr>
          <w:noProof/>
        </w:rPr>
        <w:t>Sub-subsection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_Toc264532859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47B74" w:rsidRDefault="00E47B74">
      <w:pPr>
        <w:pStyle w:val="TOC2"/>
        <w:tabs>
          <w:tab w:val="left" w:pos="1223"/>
          <w:tab w:val="right" w:leader="dot" w:pos="7354"/>
        </w:tabs>
        <w:rPr>
          <w:noProof/>
          <w:sz w:val="24"/>
          <w:lang w:eastAsia="ja-JP"/>
        </w:rPr>
      </w:pPr>
      <w:r>
        <w:rPr>
          <w:noProof/>
        </w:rPr>
        <w:t>1.2</w:t>
      </w:r>
      <w:r>
        <w:rPr>
          <w:noProof/>
          <w:sz w:val="24"/>
          <w:lang w:eastAsia="ja-JP"/>
        </w:rPr>
        <w:tab/>
      </w:r>
      <w:r>
        <w:rPr>
          <w:noProof/>
        </w:rPr>
        <w:t>Subsection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_Toc264532860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47B74" w:rsidRDefault="00E47B74" w:rsidP="00093D7D">
      <w:pPr>
        <w:pStyle w:val="TOC1"/>
        <w:rPr>
          <w:noProof/>
          <w:sz w:val="24"/>
          <w:lang w:eastAsia="ja-JP"/>
        </w:rPr>
      </w:pPr>
      <w:r>
        <w:rPr>
          <w:noProof/>
        </w:rPr>
        <w:t>2</w:t>
      </w:r>
      <w:r>
        <w:rPr>
          <w:noProof/>
          <w:sz w:val="24"/>
          <w:lang w:eastAsia="ja-JP"/>
        </w:rPr>
        <w:tab/>
      </w:r>
      <w:r>
        <w:rPr>
          <w:noProof/>
        </w:rPr>
        <w:t>Section two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_Toc264532861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7B74" w:rsidRDefault="00E47B74" w:rsidP="00093D7D">
      <w:pPr>
        <w:pStyle w:val="TOC1"/>
        <w:rPr>
          <w:noProof/>
          <w:sz w:val="24"/>
          <w:lang w:eastAsia="ja-JP"/>
        </w:rPr>
      </w:pPr>
      <w:r>
        <w:rPr>
          <w:noProof/>
        </w:rPr>
        <w:t>3</w:t>
      </w:r>
      <w:r>
        <w:rPr>
          <w:noProof/>
          <w:sz w:val="24"/>
          <w:lang w:eastAsia="ja-JP"/>
        </w:rPr>
        <w:tab/>
      </w:r>
      <w:r>
        <w:rPr>
          <w:noProof/>
        </w:rPr>
        <w:t>Section three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_Toc264532862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47B74" w:rsidRDefault="00E47B74" w:rsidP="00093D7D">
      <w:pPr>
        <w:pStyle w:val="TOC3"/>
      </w:pPr>
      <w:r>
        <w:fldChar w:fldCharType="end"/>
      </w:r>
    </w:p>
    <w:p w:rsidR="00E47B74" w:rsidRDefault="00E47B74" w:rsidP="00093D7D"/>
    <w:p w:rsidR="00E47B74" w:rsidRDefault="00E47B74" w:rsidP="00093D7D">
      <w:pPr>
        <w:sectPr w:rsidR="00E47B74" w:rsidSect="002E301D">
          <w:footerReference w:type="even" r:id="rId8"/>
          <w:footerReference w:type="default" r:id="rId9"/>
          <w:pgSz w:w="11900" w:h="16840"/>
          <w:pgMar w:top="2268" w:right="2268" w:bottom="2268" w:left="2268" w:header="709" w:footer="709" w:gutter="0"/>
          <w:cols w:space="708"/>
        </w:sectPr>
      </w:pPr>
    </w:p>
    <w:p w:rsidR="00E47B74" w:rsidRPr="00093D7D" w:rsidRDefault="00E47B74" w:rsidP="00093D7D"/>
    <w:p w:rsidR="00E47B74" w:rsidRDefault="00E47B74" w:rsidP="009A4B98">
      <w:pPr>
        <w:pStyle w:val="Heading1"/>
        <w:pageBreakBefore w:val="0"/>
      </w:pPr>
      <w:bookmarkStart w:id="0" w:name="_Toc264532856"/>
      <w:r>
        <w:t>Section one</w:t>
      </w:r>
      <w:bookmarkEnd w:id="0"/>
    </w:p>
    <w:p w:rsidR="00E47B74" w:rsidRDefault="00E47B74" w:rsidP="004034A7">
      <w:r>
        <w:t>This is a sample section.  The heading should be in style ‘Heading 1’.</w:t>
      </w:r>
    </w:p>
    <w:p w:rsidR="00E47B74" w:rsidRDefault="00E47B74" w:rsidP="004034A7">
      <w:r>
        <w:t>Please do not change the styles used for headings, paragraphs, bullets, and so on.</w:t>
      </w:r>
    </w:p>
    <w:p w:rsidR="00E47B74" w:rsidRDefault="00E47B74" w:rsidP="002E301D">
      <w:r>
        <w:t>Do not change the layout of the document either.  For lists, use the ‘bullet’ style as follows:</w:t>
      </w:r>
    </w:p>
    <w:p w:rsidR="00E47B74" w:rsidRDefault="00E47B74" w:rsidP="004034A7">
      <w:pPr>
        <w:pStyle w:val="bullet"/>
      </w:pPr>
      <w:r>
        <w:t>Bullet one</w:t>
      </w:r>
    </w:p>
    <w:p w:rsidR="00E47B74" w:rsidRDefault="00E47B74" w:rsidP="004034A7">
      <w:pPr>
        <w:pStyle w:val="bullet"/>
      </w:pPr>
      <w:r>
        <w:t>Bullet two</w:t>
      </w:r>
    </w:p>
    <w:p w:rsidR="00E47B74" w:rsidRPr="004034A7" w:rsidRDefault="00E47B74" w:rsidP="004034A7">
      <w:r>
        <w:t>Resume rewriting in the ‘Normal’ style.</w:t>
      </w:r>
    </w:p>
    <w:p w:rsidR="00E47B74" w:rsidRDefault="00E47B74" w:rsidP="004034A7">
      <w:pPr>
        <w:pStyle w:val="Heading2"/>
      </w:pPr>
      <w:bookmarkStart w:id="1" w:name="_Toc264532857"/>
      <w:r>
        <w:t>Subsection</w:t>
      </w:r>
      <w:bookmarkEnd w:id="1"/>
    </w:p>
    <w:p w:rsidR="00E47B74" w:rsidRDefault="00E47B74" w:rsidP="002E301D">
      <w:r>
        <w:t>This is an example of a subsection. The heading should be in style ‘Heading 2’.</w:t>
      </w:r>
    </w:p>
    <w:p w:rsidR="00E47B74" w:rsidRDefault="00E47B74" w:rsidP="002E301D">
      <w:pPr>
        <w:pStyle w:val="Heading3"/>
      </w:pPr>
      <w:bookmarkStart w:id="2" w:name="_Toc264532858"/>
      <w:r>
        <w:t>Sub-subsection</w:t>
      </w:r>
      <w:bookmarkEnd w:id="2"/>
    </w:p>
    <w:p w:rsidR="00E47B74" w:rsidRDefault="00E47B74" w:rsidP="002E301D">
      <w:r>
        <w:t>This is an example of a sub-subsection. The heading should be in style ‘Heading 3’.</w:t>
      </w:r>
    </w:p>
    <w:p w:rsidR="00E47B74" w:rsidRDefault="00E47B74" w:rsidP="002E301D">
      <w:pPr>
        <w:pStyle w:val="Heading3"/>
      </w:pPr>
      <w:bookmarkStart w:id="3" w:name="_Toc264532859"/>
      <w:r>
        <w:t>Sub-subsection</w:t>
      </w:r>
      <w:bookmarkEnd w:id="3"/>
    </w:p>
    <w:p w:rsidR="00E47B74" w:rsidRPr="002E301D" w:rsidRDefault="00E47B74" w:rsidP="002E301D">
      <w:r>
        <w:t>This is another example of a sub-subsection</w:t>
      </w:r>
    </w:p>
    <w:p w:rsidR="00E47B74" w:rsidRDefault="00E47B74" w:rsidP="002E301D">
      <w:pPr>
        <w:pStyle w:val="Heading2"/>
      </w:pPr>
      <w:bookmarkStart w:id="4" w:name="_Toc264532860"/>
      <w:r>
        <w:t>Subsection</w:t>
      </w:r>
      <w:bookmarkEnd w:id="4"/>
    </w:p>
    <w:p w:rsidR="00E47B74" w:rsidRDefault="00E47B74" w:rsidP="002E301D">
      <w:r>
        <w:t>This is an example of a subsection.</w:t>
      </w:r>
    </w:p>
    <w:p w:rsidR="00E47B74" w:rsidRPr="002E301D" w:rsidRDefault="00E47B74" w:rsidP="002E301D"/>
    <w:p w:rsidR="00E47B74" w:rsidRDefault="00E47B74" w:rsidP="002E301D">
      <w:pPr>
        <w:pStyle w:val="Heading1"/>
      </w:pPr>
      <w:bookmarkStart w:id="5" w:name="_Toc264532861"/>
      <w:r>
        <w:t>Section two</w:t>
      </w:r>
      <w:bookmarkEnd w:id="5"/>
    </w:p>
    <w:p w:rsidR="00E47B74" w:rsidRDefault="00E47B74" w:rsidP="002E301D">
      <w:r>
        <w:t>Sections start automatically in a new page.</w:t>
      </w:r>
    </w:p>
    <w:p w:rsidR="00E47B74" w:rsidRPr="002E301D" w:rsidRDefault="00E47B74" w:rsidP="002E301D">
      <w:pPr>
        <w:pStyle w:val="Heading1"/>
      </w:pPr>
      <w:bookmarkStart w:id="6" w:name="_Toc264532862"/>
      <w:r>
        <w:t>Section three</w:t>
      </w:r>
      <w:bookmarkEnd w:id="6"/>
    </w:p>
    <w:p w:rsidR="00E47B74" w:rsidRDefault="00E47B74" w:rsidP="002E301D"/>
    <w:p w:rsidR="00E47B74" w:rsidRDefault="00E47B74" w:rsidP="00591503"/>
    <w:p w:rsidR="00E47B74" w:rsidRDefault="00E47B74" w:rsidP="00591503">
      <w:pPr>
        <w:pageBreakBefore/>
        <w:spacing w:after="240"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References</w:t>
      </w:r>
    </w:p>
    <w:p w:rsidR="00E47B74" w:rsidRDefault="00E47B74" w:rsidP="00591503">
      <w:r>
        <w:t>The list of sources that you have used, which should have been referenced in the body of the report</w:t>
      </w:r>
      <w:bookmarkStart w:id="7" w:name="_GoBack"/>
      <w:bookmarkEnd w:id="7"/>
      <w:r>
        <w:t>.</w:t>
      </w:r>
    </w:p>
    <w:p w:rsidR="00E47B74" w:rsidRDefault="00E47B74" w:rsidP="00591503"/>
    <w:p w:rsidR="00E47B74" w:rsidRDefault="00E47B74" w:rsidP="002E301D"/>
    <w:sectPr w:rsidR="00E47B74" w:rsidSect="009A4B98">
      <w:type w:val="oddPage"/>
      <w:pgSz w:w="11900" w:h="16840"/>
      <w:pgMar w:top="2268" w:right="2268" w:bottom="2268" w:left="2268" w:header="709" w:footer="709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B74" w:rsidRDefault="00E47B74" w:rsidP="009A4B98">
      <w:pPr>
        <w:spacing w:line="240" w:lineRule="auto"/>
      </w:pPr>
      <w:r>
        <w:separator/>
      </w:r>
    </w:p>
  </w:endnote>
  <w:endnote w:type="continuationSeparator" w:id="0">
    <w:p w:rsidR="00E47B74" w:rsidRDefault="00E47B74" w:rsidP="009A4B9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387" w:usb1="40000013" w:usb2="00000000" w:usb3="00000000" w:csb0="0000019F" w:csb1="00000000"/>
  </w:font>
  <w:font w:name="HGSMinchoE"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B74" w:rsidRDefault="00E47B74" w:rsidP="008B6C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7B74" w:rsidRDefault="00E47B74" w:rsidP="008B6C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7B74" w:rsidRDefault="00E47B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B74" w:rsidRDefault="00E47B74" w:rsidP="008B6C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E47B74" w:rsidRDefault="00E47B74" w:rsidP="009A4B98">
    <w:pPr>
      <w:pStyle w:val="Footer"/>
      <w:ind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B74" w:rsidRDefault="00E47B74" w:rsidP="009A4B98">
      <w:pPr>
        <w:spacing w:line="240" w:lineRule="auto"/>
      </w:pPr>
      <w:r>
        <w:separator/>
      </w:r>
    </w:p>
  </w:footnote>
  <w:footnote w:type="continuationSeparator" w:id="0">
    <w:p w:rsidR="00E47B74" w:rsidRDefault="00E47B74" w:rsidP="009A4B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E1982"/>
    <w:multiLevelType w:val="hybridMultilevel"/>
    <w:tmpl w:val="77BA79EE"/>
    <w:lvl w:ilvl="0" w:tplc="45BCABA4">
      <w:start w:val="1"/>
      <w:numFmt w:val="bullet"/>
      <w:pStyle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9F5594C"/>
    <w:multiLevelType w:val="multilevel"/>
    <w:tmpl w:val="0CD244D2"/>
    <w:lvl w:ilvl="0">
      <w:start w:val="1"/>
      <w:numFmt w:val="decimal"/>
      <w:pStyle w:val="Heading1"/>
      <w:lvlText w:val="%1"/>
      <w:lvlJc w:val="left"/>
      <w:pPr>
        <w:ind w:left="115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129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72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87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201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216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2304" w:hanging="1584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301D"/>
    <w:rsid w:val="00093D7D"/>
    <w:rsid w:val="0016462C"/>
    <w:rsid w:val="002E301D"/>
    <w:rsid w:val="004034A7"/>
    <w:rsid w:val="0041505F"/>
    <w:rsid w:val="00464DFB"/>
    <w:rsid w:val="004B30EF"/>
    <w:rsid w:val="00591503"/>
    <w:rsid w:val="006B38DF"/>
    <w:rsid w:val="006C7D0C"/>
    <w:rsid w:val="008B6CBD"/>
    <w:rsid w:val="009A4B98"/>
    <w:rsid w:val="00E47B74"/>
    <w:rsid w:val="00E875A5"/>
    <w:rsid w:val="00EA6679"/>
    <w:rsid w:val="00EE0A00"/>
    <w:rsid w:val="00F72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alatino Linotype" w:eastAsia="HGSMinchoE" w:hAnsi="Palatino Linotype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034A7"/>
    <w:pPr>
      <w:spacing w:line="260" w:lineRule="exact"/>
      <w:ind w:firstLine="720"/>
      <w:jc w:val="both"/>
    </w:pPr>
    <w:rPr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034A7"/>
    <w:pPr>
      <w:keepNext/>
      <w:keepLines/>
      <w:pageBreakBefore/>
      <w:numPr>
        <w:numId w:val="1"/>
      </w:numPr>
      <w:spacing w:before="480" w:after="120"/>
      <w:ind w:left="1151" w:hanging="431"/>
      <w:jc w:val="left"/>
      <w:outlineLvl w:val="0"/>
    </w:pPr>
    <w:rPr>
      <w:rFonts w:eastAsia="MS ????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034A7"/>
    <w:pPr>
      <w:keepNext/>
      <w:keepLines/>
      <w:numPr>
        <w:ilvl w:val="1"/>
        <w:numId w:val="1"/>
      </w:numPr>
      <w:spacing w:before="360" w:after="120"/>
      <w:ind w:left="1298" w:hanging="578"/>
      <w:jc w:val="left"/>
      <w:outlineLvl w:val="1"/>
    </w:pPr>
    <w:rPr>
      <w:rFonts w:eastAsia="MS ????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E301D"/>
    <w:pPr>
      <w:keepNext/>
      <w:keepLines/>
      <w:numPr>
        <w:ilvl w:val="2"/>
        <w:numId w:val="1"/>
      </w:numPr>
      <w:spacing w:before="240" w:after="120"/>
      <w:jc w:val="left"/>
      <w:outlineLvl w:val="2"/>
    </w:pPr>
    <w:rPr>
      <w:rFonts w:eastAsia="MS ????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2E301D"/>
    <w:pPr>
      <w:keepNext/>
      <w:keepLines/>
      <w:numPr>
        <w:ilvl w:val="3"/>
        <w:numId w:val="1"/>
      </w:numPr>
      <w:spacing w:before="200"/>
      <w:outlineLvl w:val="3"/>
    </w:pPr>
    <w:rPr>
      <w:rFonts w:ascii="Century Gothic" w:eastAsia="MS ????" w:hAnsi="Century Gothic"/>
      <w:b/>
      <w:bCs/>
      <w:i/>
      <w:iCs/>
      <w:color w:val="6076B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E301D"/>
    <w:pPr>
      <w:keepNext/>
      <w:keepLines/>
      <w:numPr>
        <w:ilvl w:val="4"/>
        <w:numId w:val="1"/>
      </w:numPr>
      <w:spacing w:before="200"/>
      <w:outlineLvl w:val="4"/>
    </w:pPr>
    <w:rPr>
      <w:rFonts w:ascii="Century Gothic" w:eastAsia="MS ????" w:hAnsi="Century Gothic"/>
      <w:color w:val="2C385D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E301D"/>
    <w:pPr>
      <w:keepNext/>
      <w:keepLines/>
      <w:numPr>
        <w:ilvl w:val="5"/>
        <w:numId w:val="1"/>
      </w:numPr>
      <w:spacing w:before="200"/>
      <w:outlineLvl w:val="5"/>
    </w:pPr>
    <w:rPr>
      <w:rFonts w:ascii="Century Gothic" w:eastAsia="MS ????" w:hAnsi="Century Gothic"/>
      <w:i/>
      <w:iCs/>
      <w:color w:val="2C385D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E301D"/>
    <w:pPr>
      <w:keepNext/>
      <w:keepLines/>
      <w:numPr>
        <w:ilvl w:val="6"/>
        <w:numId w:val="1"/>
      </w:numPr>
      <w:spacing w:before="200"/>
      <w:outlineLvl w:val="6"/>
    </w:pPr>
    <w:rPr>
      <w:rFonts w:ascii="Century Gothic" w:eastAsia="MS ????" w:hAnsi="Century Gothic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E301D"/>
    <w:pPr>
      <w:keepNext/>
      <w:keepLines/>
      <w:numPr>
        <w:ilvl w:val="7"/>
        <w:numId w:val="1"/>
      </w:numPr>
      <w:spacing w:before="200"/>
      <w:outlineLvl w:val="7"/>
    </w:pPr>
    <w:rPr>
      <w:rFonts w:ascii="Century Gothic" w:eastAsia="MS ????" w:hAnsi="Century Gothic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E301D"/>
    <w:pPr>
      <w:keepNext/>
      <w:keepLines/>
      <w:numPr>
        <w:ilvl w:val="8"/>
        <w:numId w:val="1"/>
      </w:numPr>
      <w:spacing w:before="200"/>
      <w:outlineLvl w:val="8"/>
    </w:pPr>
    <w:rPr>
      <w:rFonts w:ascii="Century Gothic" w:eastAsia="MS ????" w:hAnsi="Century Gothic"/>
      <w:i/>
      <w:iCs/>
      <w:color w:val="40404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034A7"/>
    <w:rPr>
      <w:rFonts w:eastAsia="MS ????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034A7"/>
    <w:rPr>
      <w:rFonts w:eastAsia="MS ????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E301D"/>
    <w:rPr>
      <w:rFonts w:eastAsia="MS ????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E301D"/>
    <w:rPr>
      <w:rFonts w:ascii="Century Gothic" w:eastAsia="MS ????" w:hAnsi="Century Gothic" w:cs="Times New Roman"/>
      <w:b/>
      <w:bCs/>
      <w:i/>
      <w:iCs/>
      <w:color w:val="6076B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2E301D"/>
    <w:rPr>
      <w:rFonts w:ascii="Century Gothic" w:eastAsia="MS ????" w:hAnsi="Century Gothic" w:cs="Times New Roman"/>
      <w:color w:val="2C385D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2E301D"/>
    <w:rPr>
      <w:rFonts w:ascii="Century Gothic" w:eastAsia="MS ????" w:hAnsi="Century Gothic" w:cs="Times New Roman"/>
      <w:i/>
      <w:iCs/>
      <w:color w:val="2C385D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2E301D"/>
    <w:rPr>
      <w:rFonts w:ascii="Century Gothic" w:eastAsia="MS ????" w:hAnsi="Century Gothic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2E301D"/>
    <w:rPr>
      <w:rFonts w:ascii="Century Gothic" w:eastAsia="MS ????" w:hAnsi="Century Gothic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2E301D"/>
    <w:rPr>
      <w:rFonts w:ascii="Century Gothic" w:eastAsia="MS ????" w:hAnsi="Century Gothic" w:cs="Times New Roman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99"/>
    <w:qFormat/>
    <w:rsid w:val="004034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F72FAC"/>
    <w:pPr>
      <w:spacing w:before="960" w:after="960" w:line="240" w:lineRule="auto"/>
      <w:ind w:firstLine="0"/>
      <w:contextualSpacing/>
      <w:jc w:val="center"/>
    </w:pPr>
    <w:rPr>
      <w:rFonts w:eastAsia="MS ????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F72FAC"/>
    <w:rPr>
      <w:rFonts w:eastAsia="MS ????" w:cs="Times New Roman"/>
      <w:b/>
      <w:spacing w:val="5"/>
      <w:kern w:val="28"/>
      <w:sz w:val="52"/>
      <w:szCs w:val="52"/>
    </w:rPr>
  </w:style>
  <w:style w:type="paragraph" w:customStyle="1" w:styleId="bullet">
    <w:name w:val="bullet"/>
    <w:basedOn w:val="ListParagraph"/>
    <w:uiPriority w:val="99"/>
    <w:rsid w:val="004034A7"/>
    <w:pPr>
      <w:numPr>
        <w:numId w:val="2"/>
      </w:numPr>
      <w:spacing w:after="120"/>
      <w:ind w:left="1434" w:hanging="357"/>
    </w:pPr>
  </w:style>
  <w:style w:type="paragraph" w:styleId="BalloonText">
    <w:name w:val="Balloon Text"/>
    <w:basedOn w:val="Normal"/>
    <w:link w:val="BalloonTextChar"/>
    <w:uiPriority w:val="99"/>
    <w:semiHidden/>
    <w:rsid w:val="00F72FA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72FAC"/>
    <w:rPr>
      <w:rFonts w:ascii="Lucida Grande" w:hAnsi="Lucida Grande" w:cs="Lucida Grande"/>
      <w:sz w:val="18"/>
      <w:szCs w:val="18"/>
    </w:rPr>
  </w:style>
  <w:style w:type="paragraph" w:customStyle="1" w:styleId="Name">
    <w:name w:val="Name"/>
    <w:basedOn w:val="Title"/>
    <w:next w:val="Normal"/>
    <w:link w:val="NameChar"/>
    <w:uiPriority w:val="99"/>
    <w:rsid w:val="00093D7D"/>
    <w:pPr>
      <w:spacing w:before="0"/>
    </w:pPr>
    <w:rPr>
      <w:b w:val="0"/>
      <w:sz w:val="24"/>
      <w:lang w:val="en-US"/>
    </w:rPr>
  </w:style>
  <w:style w:type="character" w:customStyle="1" w:styleId="NameChar">
    <w:name w:val="Name Char"/>
    <w:basedOn w:val="TitleChar"/>
    <w:link w:val="Name"/>
    <w:uiPriority w:val="99"/>
    <w:locked/>
    <w:rsid w:val="00093D7D"/>
    <w:rPr>
      <w:lang w:val="en-US"/>
    </w:rPr>
  </w:style>
  <w:style w:type="paragraph" w:customStyle="1" w:styleId="firstPage">
    <w:name w:val="firstPage"/>
    <w:basedOn w:val="Normal"/>
    <w:uiPriority w:val="99"/>
    <w:rsid w:val="00F72FAC"/>
    <w:pPr>
      <w:ind w:firstLine="0"/>
      <w:jc w:val="center"/>
    </w:pPr>
    <w:rPr>
      <w:lang w:val="en-US"/>
    </w:rPr>
  </w:style>
  <w:style w:type="paragraph" w:styleId="TOC4">
    <w:name w:val="toc 4"/>
    <w:basedOn w:val="Normal"/>
    <w:next w:val="Normal"/>
    <w:autoRedefine/>
    <w:uiPriority w:val="99"/>
    <w:rsid w:val="00093D7D"/>
    <w:pPr>
      <w:ind w:left="600"/>
    </w:pPr>
  </w:style>
  <w:style w:type="paragraph" w:styleId="TOC2">
    <w:name w:val="toc 2"/>
    <w:basedOn w:val="Normal"/>
    <w:next w:val="Normal"/>
    <w:autoRedefine/>
    <w:uiPriority w:val="99"/>
    <w:rsid w:val="00093D7D"/>
    <w:pPr>
      <w:spacing w:after="100"/>
    </w:pPr>
  </w:style>
  <w:style w:type="paragraph" w:styleId="TOC3">
    <w:name w:val="toc 3"/>
    <w:basedOn w:val="Normal"/>
    <w:next w:val="Normal"/>
    <w:autoRedefine/>
    <w:uiPriority w:val="99"/>
    <w:rsid w:val="00093D7D"/>
    <w:pPr>
      <w:spacing w:after="100"/>
    </w:pPr>
  </w:style>
  <w:style w:type="paragraph" w:styleId="TOC1">
    <w:name w:val="toc 1"/>
    <w:basedOn w:val="Normal"/>
    <w:next w:val="Normal"/>
    <w:autoRedefine/>
    <w:uiPriority w:val="99"/>
    <w:rsid w:val="00093D7D"/>
    <w:pPr>
      <w:tabs>
        <w:tab w:val="left" w:pos="1078"/>
        <w:tab w:val="right" w:leader="dot" w:pos="7354"/>
      </w:tabs>
      <w:spacing w:before="200" w:after="100"/>
    </w:pPr>
    <w:rPr>
      <w:b/>
    </w:rPr>
  </w:style>
  <w:style w:type="paragraph" w:styleId="TOC5">
    <w:name w:val="toc 5"/>
    <w:basedOn w:val="Normal"/>
    <w:next w:val="Normal"/>
    <w:autoRedefine/>
    <w:uiPriority w:val="99"/>
    <w:rsid w:val="00093D7D"/>
    <w:pPr>
      <w:ind w:left="800"/>
    </w:pPr>
  </w:style>
  <w:style w:type="paragraph" w:styleId="TOC6">
    <w:name w:val="toc 6"/>
    <w:basedOn w:val="Normal"/>
    <w:next w:val="Normal"/>
    <w:autoRedefine/>
    <w:uiPriority w:val="99"/>
    <w:rsid w:val="00093D7D"/>
    <w:pPr>
      <w:ind w:left="1000"/>
    </w:pPr>
  </w:style>
  <w:style w:type="paragraph" w:styleId="TOC7">
    <w:name w:val="toc 7"/>
    <w:basedOn w:val="Normal"/>
    <w:next w:val="Normal"/>
    <w:autoRedefine/>
    <w:uiPriority w:val="99"/>
    <w:rsid w:val="00093D7D"/>
    <w:pPr>
      <w:ind w:left="1200"/>
    </w:pPr>
  </w:style>
  <w:style w:type="paragraph" w:styleId="TOC8">
    <w:name w:val="toc 8"/>
    <w:basedOn w:val="Normal"/>
    <w:next w:val="Normal"/>
    <w:autoRedefine/>
    <w:uiPriority w:val="99"/>
    <w:rsid w:val="00093D7D"/>
    <w:pPr>
      <w:ind w:left="1400"/>
    </w:pPr>
  </w:style>
  <w:style w:type="paragraph" w:styleId="TOC9">
    <w:name w:val="toc 9"/>
    <w:basedOn w:val="Normal"/>
    <w:next w:val="Normal"/>
    <w:autoRedefine/>
    <w:uiPriority w:val="99"/>
    <w:rsid w:val="00093D7D"/>
    <w:pPr>
      <w:ind w:left="1600"/>
    </w:pPr>
  </w:style>
  <w:style w:type="paragraph" w:styleId="Header">
    <w:name w:val="header"/>
    <w:basedOn w:val="Normal"/>
    <w:link w:val="HeaderChar"/>
    <w:uiPriority w:val="99"/>
    <w:rsid w:val="009A4B9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A4B98"/>
    <w:rPr>
      <w:rFonts w:cs="Times New Roman"/>
      <w:sz w:val="20"/>
    </w:rPr>
  </w:style>
  <w:style w:type="paragraph" w:styleId="Footer">
    <w:name w:val="footer"/>
    <w:basedOn w:val="Normal"/>
    <w:link w:val="FooterChar"/>
    <w:uiPriority w:val="99"/>
    <w:rsid w:val="009A4B9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A4B98"/>
    <w:rPr>
      <w:rFonts w:cs="Times New Roman"/>
      <w:sz w:val="20"/>
    </w:rPr>
  </w:style>
  <w:style w:type="character" w:styleId="PageNumber">
    <w:name w:val="page number"/>
    <w:basedOn w:val="DefaultParagraphFont"/>
    <w:uiPriority w:val="99"/>
    <w:semiHidden/>
    <w:rsid w:val="009A4B98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9</Pages>
  <Words>248</Words>
  <Characters>1419</Characters>
  <Application>Microsoft Office Outlook</Application>
  <DocSecurity>0</DocSecurity>
  <Lines>0</Lines>
  <Paragraphs>0</Paragraphs>
  <ScaleCrop>false</ScaleCrop>
  <Company>University of Leicester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title</dc:title>
  <dc:subject/>
  <dc:creator>José Luiz Fiadeiro</dc:creator>
  <cp:keywords/>
  <dc:description/>
  <cp:lastModifiedBy>Yuri Kalnishkan</cp:lastModifiedBy>
  <cp:revision>2</cp:revision>
  <cp:lastPrinted>2014-06-16T09:03:00Z</cp:lastPrinted>
  <dcterms:created xsi:type="dcterms:W3CDTF">2014-06-29T02:47:00Z</dcterms:created>
  <dcterms:modified xsi:type="dcterms:W3CDTF">2014-06-29T02:47:00Z</dcterms:modified>
</cp:coreProperties>
</file>